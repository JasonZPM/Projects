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516"/>
        <w:gridCol w:w="5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516" w:type="dxa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修改人</w:t>
            </w:r>
          </w:p>
        </w:tc>
        <w:tc>
          <w:tcPr>
            <w:tcW w:w="5622" w:type="dxa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t>0.1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t>0.2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添加表</w:t>
            </w:r>
            <w:r>
              <w:t>Forum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t>0.3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t>MyUser</w:t>
            </w:r>
            <w:r>
              <w:rPr>
                <w:rFonts w:hint="eastAsia"/>
              </w:rPr>
              <w:t>添加</w:t>
            </w:r>
            <w:r>
              <w:t>MyPublic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t>0.4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添加</w:t>
            </w:r>
            <w:r>
              <w:t>Message</w:t>
            </w:r>
            <w:r>
              <w:rPr>
                <w:rFonts w:hint="eastAsia"/>
              </w:rPr>
              <w:t>表</w:t>
            </w:r>
          </w:p>
          <w:p>
            <w:r>
              <w:t>MyUser</w:t>
            </w:r>
            <w:r>
              <w:rPr>
                <w:rFonts w:hint="eastAsia"/>
              </w:rPr>
              <w:t>添加</w:t>
            </w:r>
            <w:r>
              <w:t>MyMsg</w:t>
            </w:r>
            <w:r>
              <w:rPr>
                <w:rFonts w:hint="eastAsia"/>
              </w:rPr>
              <w:t>和</w:t>
            </w:r>
            <w:r>
              <w:t>IfMsg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t>0.5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t>MyUser</w:t>
            </w:r>
            <w:r>
              <w:rPr>
                <w:rFonts w:hint="eastAsia"/>
              </w:rPr>
              <w:t>添加字段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t>0.6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添加表</w:t>
            </w:r>
            <w:r>
              <w:t xml:space="preserve">Report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t>0.7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修改</w:t>
            </w:r>
            <w:r>
              <w:t>Banner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</w:t>
            </w:r>
            <w:r>
              <w:t>8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魏泽毅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添加OrganSchool表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0.9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MyUser添加字段IfDefaultHead</w:t>
            </w:r>
          </w:p>
          <w:p>
            <w:r>
              <w:t>Forum</w:t>
            </w:r>
            <w:r>
              <w:rPr>
                <w:rFonts w:hint="eastAsia"/>
              </w:rPr>
              <w:t>添加字段GoodPeople</w:t>
            </w:r>
            <w:r>
              <w:t xml:space="preserve"> </w:t>
            </w:r>
            <w:r>
              <w:rPr>
                <w:rFonts w:hint="eastAsia"/>
              </w:rPr>
              <w:t>GoodNumber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0.91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展出MyUser字段IfDefaultHead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0.10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Forum表添加字段Type</w:t>
            </w:r>
            <w:r>
              <w:t>(Number)</w:t>
            </w:r>
          </w:p>
          <w:p>
            <w:r>
              <w:rPr>
                <w:rFonts w:hint="eastAsia"/>
              </w:rPr>
              <w:t>Forum表添加字段</w:t>
            </w:r>
            <w:r>
              <w:t>BComment(Array)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0.12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Banner表添加Other字段</w:t>
            </w:r>
          </w:p>
          <w:p>
            <w:r>
              <w:rPr>
                <w:rFonts w:hint="eastAsia"/>
              </w:rPr>
              <w:t>Fourm添加ShareId和IfCanShare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0.13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文章表，添加字段 Status</w:t>
            </w:r>
            <w:r>
              <w:t>(Number)</w:t>
            </w:r>
          </w:p>
          <w:p>
            <w:r>
              <w:rPr>
                <w:rFonts w:hint="eastAsia"/>
              </w:rPr>
              <w:t>表示文章状态</w:t>
            </w:r>
          </w:p>
          <w:p>
            <w:r>
              <w:t>S</w:t>
            </w:r>
            <w:r>
              <w:rPr>
                <w:rFonts w:hint="eastAsia"/>
              </w:rPr>
              <w:t>tatus：</w:t>
            </w:r>
          </w:p>
          <w:p>
            <w:r>
              <w:rPr>
                <w:rFonts w:hint="eastAsia"/>
              </w:rPr>
              <w:t>NULL:默认审核通过</w:t>
            </w:r>
          </w:p>
          <w:p>
            <w:r>
              <w:t xml:space="preserve">0 </w:t>
            </w:r>
            <w:r>
              <w:rPr>
                <w:rFonts w:hint="eastAsia"/>
              </w:rPr>
              <w:t>审核失败</w:t>
            </w:r>
          </w:p>
          <w:p>
            <w:r>
              <w:rPr>
                <w:rFonts w:hint="eastAsia"/>
              </w:rPr>
              <w:t xml:space="preserve">1 </w:t>
            </w:r>
            <w:r>
              <w:t>等待审核</w:t>
            </w:r>
          </w:p>
          <w:p>
            <w:r>
              <w:rPr>
                <w:rFonts w:hint="eastAsia"/>
              </w:rPr>
              <w:t>2</w:t>
            </w:r>
            <w:r>
              <w:t xml:space="preserve"> 审核</w:t>
            </w:r>
            <w:r>
              <w:rPr>
                <w:rFonts w:hint="eastAsia"/>
              </w:rPr>
              <w:t>通过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尚未递交</w:t>
            </w:r>
          </w:p>
          <w:p>
            <w:r>
              <w:t xml:space="preserve"> </w:t>
            </w:r>
            <w:r>
              <w:rPr>
                <w:rFonts w:hint="eastAsia"/>
              </w:rPr>
              <w:t>StatusMsg（String）：</w:t>
            </w:r>
          </w:p>
          <w:p>
            <w:r>
              <w:rPr>
                <w:rFonts w:hint="eastAsia"/>
              </w:rPr>
              <w:t>审核失败的原因</w:t>
            </w:r>
          </w:p>
          <w:p>
            <w:r>
              <w:rPr>
                <w:rFonts w:hint="eastAsia"/>
              </w:rPr>
              <w:t>删除ArticleSchool表</w:t>
            </w:r>
          </w:p>
          <w:p/>
          <w:p>
            <w:r>
              <w:rPr>
                <w:rFonts w:hint="eastAsia"/>
              </w:rPr>
              <w:t>用户表添加Role</w:t>
            </w:r>
          </w:p>
          <w:p>
            <w:r>
              <w:rPr>
                <w:rFonts w:hint="eastAsia"/>
              </w:rPr>
              <w:t>用户角色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0.14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添加文章表Article，用来保存用户递交的文章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0.20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将所有文章相关的表合并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添加推送模块说明表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rFonts w:hint="eastAsia"/>
              </w:rPr>
              <w:t>廖逸飞</w:t>
            </w:r>
          </w:p>
        </w:tc>
        <w:tc>
          <w:tcPr>
            <w:tcW w:w="5622" w:type="dxa"/>
            <w:shd w:val="clear" w:color="auto" w:fill="auto"/>
          </w:tcPr>
          <w:p>
            <w:r>
              <w:rPr>
                <w:rFonts w:hint="eastAsia"/>
              </w:rPr>
              <w:t>添加activities表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1.1.1</w:t>
            </w:r>
          </w:p>
        </w:tc>
        <w:tc>
          <w:tcPr>
            <w:tcW w:w="151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修改activities表的文章状态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1.2.0</w:t>
            </w:r>
          </w:p>
        </w:tc>
        <w:tc>
          <w:tcPr>
            <w:tcW w:w="1516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朱陈超</w:t>
            </w:r>
          </w:p>
        </w:tc>
        <w:tc>
          <w:tcPr>
            <w:tcW w:w="5622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Banner表保存班级信息</w:t>
            </w:r>
          </w:p>
        </w:tc>
      </w:tr>
    </w:tbl>
    <w:p/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2423"/>
        <w:gridCol w:w="178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推送模块键值对PUSH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EEAF6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2423" w:type="dxa"/>
            <w:shd w:val="clear" w:color="auto" w:fill="DEEAF6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1787" w:type="dxa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28" w:type="dxa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EEAF6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423" w:type="dxa"/>
            <w:shd w:val="clear" w:color="auto" w:fill="DEEAF6"/>
          </w:tcPr>
          <w:p>
            <w:r>
              <w:rPr>
                <w:rFonts w:hint="eastAsia"/>
              </w:rPr>
              <w:t>0，1，2</w:t>
            </w:r>
          </w:p>
        </w:tc>
        <w:tc>
          <w:tcPr>
            <w:tcW w:w="1787" w:type="dxa"/>
            <w:shd w:val="clear" w:color="auto" w:fill="DEEAF6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28" w:type="dxa"/>
            <w:shd w:val="clear" w:color="auto" w:fill="DEEAF6"/>
          </w:tcPr>
          <w:p>
            <w:r>
              <w:rPr>
                <w:rFonts w:hint="eastAsia"/>
              </w:rPr>
              <w:t>跳转类型</w:t>
            </w:r>
          </w:p>
          <w:p>
            <w:r>
              <w:rPr>
                <w:rFonts w:hint="eastAsia"/>
              </w:rPr>
              <w:t>0：跳转到文章页面</w:t>
            </w:r>
          </w:p>
          <w:p>
            <w:r>
              <w:rPr>
                <w:rFonts w:hint="eastAsia"/>
              </w:rPr>
              <w:t>1：跳转到论坛页面</w:t>
            </w:r>
          </w:p>
          <w:p>
            <w:r>
              <w:rPr>
                <w:rFonts w:hint="eastAsia"/>
              </w:rPr>
              <w:t>2：跳转到通知页面</w:t>
            </w:r>
          </w:p>
          <w:p>
            <w:r>
              <w:rPr>
                <w:rFonts w:hint="eastAsia"/>
              </w:rPr>
              <w:t>3：跳转到签到页面</w:t>
            </w:r>
          </w:p>
          <w:p>
            <w:r>
              <w:rPr>
                <w:rFonts w:hint="eastAsia"/>
              </w:rPr>
              <w:t>4：跳转到轮播图页面</w:t>
            </w:r>
          </w:p>
          <w:p>
            <w:r>
              <w:rPr>
                <w:rFonts w:hint="eastAsia"/>
              </w:rPr>
              <w:t>5：跳转到活动页面</w:t>
            </w:r>
          </w:p>
          <w:p>
            <w:r>
              <w:rPr>
                <w:rFonts w:hint="eastAsia"/>
              </w:rPr>
              <w:t>6：跳转到外部页面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EEAF6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2423" w:type="dxa"/>
            <w:shd w:val="clear" w:color="auto" w:fill="DEEAF6"/>
          </w:tcPr>
          <w:p>
            <w:r>
              <w:t>frame0_articledetail.html</w:t>
            </w:r>
          </w:p>
        </w:tc>
        <w:tc>
          <w:tcPr>
            <w:tcW w:w="1787" w:type="dxa"/>
            <w:shd w:val="clear" w:color="auto" w:fill="DEEAF6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28" w:type="dxa"/>
            <w:shd w:val="clear" w:color="auto" w:fill="DEEAF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EEAF6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  <w:shd w:val="clear" w:color="auto" w:fill="DEEAF6"/>
          </w:tcPr>
          <w:p/>
        </w:tc>
        <w:tc>
          <w:tcPr>
            <w:tcW w:w="1787" w:type="dxa"/>
            <w:shd w:val="clear" w:color="auto" w:fill="DEEAF6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28" w:type="dxa"/>
            <w:shd w:val="clear" w:color="auto" w:fill="DEEAF6"/>
          </w:tcPr>
          <w:p>
            <w:r>
              <w:rPr>
                <w:rFonts w:hint="eastAsia"/>
              </w:rPr>
              <w:t>文章、通知、论坛的id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shd w:val="clear" w:color="auto" w:fill="2E74B5"/>
          </w:tcPr>
          <w:p>
            <w:pPr>
              <w:jc w:val="left"/>
              <w:rPr>
                <w:rFonts w:hint="eastAsia" w:eastAsia="等线"/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保存班级信息（Banner表）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EEAF6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2423" w:type="dxa"/>
            <w:shd w:val="clear" w:color="auto" w:fill="DEEAF6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1787" w:type="dxa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128" w:type="dxa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EEAF6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Banner.Other</w:t>
            </w:r>
          </w:p>
        </w:tc>
        <w:tc>
          <w:tcPr>
            <w:tcW w:w="2423" w:type="dxa"/>
            <w:shd w:val="clear" w:color="auto" w:fill="DEEAF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1787" w:type="dxa"/>
            <w:shd w:val="clear" w:color="auto" w:fill="DEEAF6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28" w:type="dxa"/>
            <w:shd w:val="clear" w:color="auto" w:fill="DEEAF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1501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numb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45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 ...</w:t>
            </w:r>
            <w:bookmarkStart w:id="0" w:name="_GoBack"/>
            <w:bookmarkEnd w:id="0"/>
          </w:p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/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276"/>
        <w:gridCol w:w="1428"/>
        <w:gridCol w:w="343"/>
        <w:gridCol w:w="987"/>
        <w:gridCol w:w="735"/>
        <w:gridCol w:w="1272"/>
        <w:gridCol w:w="403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用户表</w:t>
            </w:r>
            <w:r>
              <w:rPr>
                <w:color w:val="FFFFFF"/>
              </w:rPr>
              <w:t>MyUser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/>
        </w:tc>
        <w:tc>
          <w:tcPr>
            <w:tcW w:w="1330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Name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账号（学号）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AccountNumber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密码（身份证后六位）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Password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Nickname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头像路径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HeadImgUrl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头像</w:t>
            </w:r>
            <w:r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HeadImgId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Pointer</w:t>
            </w:r>
            <w:r>
              <w:rPr>
                <w:rFonts w:hint="eastAsia"/>
              </w:rPr>
              <w:t>（</w:t>
            </w:r>
            <w:r>
              <w:t>file</w:t>
            </w:r>
            <w:r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我的发布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MyPublic</w:t>
            </w:r>
            <w:r>
              <w:rPr>
                <w:rFonts w:hint="eastAsia"/>
              </w:rPr>
              <w:t>（</w:t>
            </w:r>
            <w:r>
              <w:t>forum</w:t>
            </w:r>
            <w:r>
              <w:rPr>
                <w:rFonts w:hint="eastAsia"/>
              </w:rPr>
              <w:t>）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Relation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保存我发布的论坛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是否有消息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IfMsg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Boolen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论坛是否有消息</w:t>
            </w:r>
          </w:p>
          <w:p>
            <w:r>
              <w:rPr>
                <w:rFonts w:hint="eastAsia"/>
              </w:rPr>
              <w:t>有消息是</w:t>
            </w:r>
            <w:r>
              <w:t>true</w:t>
            </w:r>
          </w:p>
          <w:p>
            <w:r>
              <w:rPr>
                <w:rFonts w:hint="eastAsia"/>
              </w:rPr>
              <w:t>无消息时是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我的消息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MyMsg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Relation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>
            <w:r>
              <w:t>QQ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>
            <w:r>
              <w:t>Phone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年级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Grade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个性签名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Motto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用户角色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Role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[</w:t>
            </w:r>
          </w:p>
          <w:p>
            <w:r>
              <w:t>“committee”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团委</w:t>
            </w:r>
          </w:p>
          <w:p>
            <w:r>
              <w:t>”worker”//</w:t>
            </w:r>
            <w:r>
              <w:rPr>
                <w:rFonts w:hint="eastAsia"/>
              </w:rPr>
              <w:t>工作人员</w:t>
            </w:r>
          </w:p>
          <w:p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发布签到权限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Power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首页文章表</w:t>
            </w:r>
            <w:r>
              <w:rPr>
                <w:color w:val="FFFFFF"/>
              </w:rPr>
              <w:t>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/>
        </w:tc>
        <w:tc>
          <w:tcPr>
            <w:tcW w:w="1330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文章标题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Title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文章图片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ImgUrl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文章图片</w:t>
            </w:r>
            <w:r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ImgId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Pointer</w:t>
            </w:r>
            <w:r>
              <w:rPr>
                <w:rFonts w:hint="eastAsia"/>
              </w:rPr>
              <w:t>（</w:t>
            </w:r>
            <w:r>
              <w:t>file</w:t>
            </w:r>
            <w:r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发布者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Author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Pointer</w:t>
            </w:r>
            <w:r>
              <w:rPr>
                <w:rFonts w:hint="eastAsia"/>
              </w:rPr>
              <w:t>（</w:t>
            </w:r>
            <w:r>
              <w:t>user</w:t>
            </w:r>
            <w:r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发布日期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Date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</w:t>
            </w:r>
            <w:r>
              <w:t>2017/4/24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Time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</w:t>
            </w:r>
            <w:r>
              <w:t>13:00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文章状态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NULL:默认审核通过</w:t>
            </w:r>
          </w:p>
          <w:p>
            <w:r>
              <w:t xml:space="preserve">0 </w:t>
            </w:r>
            <w:r>
              <w:rPr>
                <w:rFonts w:hint="eastAsia"/>
              </w:rPr>
              <w:t>审核失败</w:t>
            </w:r>
          </w:p>
          <w:p>
            <w:r>
              <w:rPr>
                <w:rFonts w:hint="eastAsia"/>
              </w:rPr>
              <w:t xml:space="preserve">1 </w:t>
            </w:r>
            <w:r>
              <w:t>等待审核</w:t>
            </w:r>
          </w:p>
          <w:p>
            <w:r>
              <w:rPr>
                <w:rFonts w:hint="eastAsia"/>
              </w:rPr>
              <w:t>2</w:t>
            </w:r>
            <w:r>
              <w:t xml:space="preserve"> 审核</w:t>
            </w:r>
            <w:r>
              <w:rPr>
                <w:rFonts w:hint="eastAsia"/>
              </w:rPr>
              <w:t>通过/活跃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尚未递交</w:t>
            </w:r>
          </w:p>
          <w:p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文章审核失败的原因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StatusMsg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文章类型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用来标识文章显示不同的页面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阅读量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Read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内部查看，用户点击进入文章详情即刻+1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喜欢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Like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用户点击喜欢按钮,</w:t>
            </w:r>
          </w:p>
          <w:p>
            <w:r>
              <w:rPr>
                <w:rFonts w:hint="eastAsia"/>
              </w:rPr>
              <w:t>插入用户的设备号，</w:t>
            </w:r>
          </w:p>
          <w:p>
            <w:r>
              <w:rPr>
                <w:rFonts w:hint="eastAsia"/>
              </w:rPr>
              <w:t>不可重复点击喜欢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/>
        </w:tc>
        <w:tc>
          <w:tcPr>
            <w:tcW w:w="1330" w:type="dxa"/>
            <w:gridSpan w:val="2"/>
            <w:shd w:val="clear" w:color="auto" w:fill="auto"/>
          </w:tcPr>
          <w:p/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活动表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/>
        </w:tc>
        <w:tc>
          <w:tcPr>
            <w:tcW w:w="1330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/>
        </w:tc>
        <w:tc>
          <w:tcPr>
            <w:tcW w:w="1330" w:type="dxa"/>
            <w:gridSpan w:val="2"/>
            <w:shd w:val="clear" w:color="auto" w:fill="auto"/>
          </w:tcPr>
          <w:p/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/>
        </w:tc>
        <w:tc>
          <w:tcPr>
            <w:tcW w:w="1330" w:type="dxa"/>
            <w:gridSpan w:val="2"/>
            <w:shd w:val="clear" w:color="auto" w:fill="auto"/>
          </w:tcPr>
          <w:p/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论坛表</w:t>
            </w:r>
            <w:r>
              <w:rPr>
                <w:color w:val="FFFFFF"/>
              </w:rPr>
              <w:t>Forum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/>
        </w:tc>
        <w:tc>
          <w:tcPr>
            <w:tcW w:w="1330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发布人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Promulgator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Pointer</w:t>
            </w:r>
            <w:r>
              <w:rPr>
                <w:rFonts w:hint="eastAsia"/>
              </w:rPr>
              <w:t>（</w:t>
            </w:r>
            <w:r>
              <w:t>MyUser</w:t>
            </w:r>
            <w:r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发布日期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Date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</w:t>
            </w:r>
            <w:r>
              <w:t>2017/4/24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Time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例：</w:t>
            </w:r>
            <w:r>
              <w:t>13:00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主题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Title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Img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t>[{</w:t>
            </w:r>
            <w:r>
              <w:rPr>
                <w:rFonts w:hint="eastAsia"/>
              </w:rPr>
              <w:t>“</w:t>
            </w:r>
            <w:r>
              <w:t>url</w:t>
            </w:r>
            <w:r>
              <w:rPr>
                <w:rFonts w:hint="eastAsia"/>
              </w:rPr>
              <w:t>”</w:t>
            </w:r>
            <w:r>
              <w:t>:http:sdadsad,</w:t>
            </w:r>
            <w:r>
              <w:rPr>
                <w:rFonts w:hint="eastAsia"/>
              </w:rPr>
              <w:t>”</w:t>
            </w:r>
          </w:p>
          <w:p>
            <w:r>
              <w:t>id</w:t>
            </w:r>
            <w:r>
              <w:rPr>
                <w:rFonts w:hint="eastAsia"/>
              </w:rPr>
              <w:t>”</w:t>
            </w:r>
            <w:r>
              <w:t>:135sda54das3d</w:t>
            </w:r>
          </w:p>
          <w:p>
            <w: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阅读量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Read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内部查看，用户点击进入论坛详情即刻+1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评论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Comment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t>[</w:t>
            </w:r>
          </w:p>
          <w:p>
            <w:r>
              <w:t xml:space="preserve">    {</w:t>
            </w:r>
          </w:p>
          <w:p>
            <w:r>
              <w:t xml:space="preserve">        "id": "59758827",</w:t>
            </w:r>
          </w:p>
          <w:p>
            <w:r>
              <w:t xml:space="preserve">        "name": "</w:t>
            </w:r>
            <w:r>
              <w:rPr>
                <w:rFonts w:hint="eastAsia"/>
              </w:rPr>
              <w:t>朱陈超</w:t>
            </w:r>
            <w:r>
              <w:t>",</w:t>
            </w:r>
          </w:p>
          <w:p>
            <w:r>
              <w:t xml:space="preserve">        "to_id": "59758dbe27",</w:t>
            </w:r>
          </w:p>
          <w:p>
            <w:r>
              <w:t xml:space="preserve">        "to_name": "</w:t>
            </w:r>
            <w:r>
              <w:rPr>
                <w:rFonts w:hint="eastAsia"/>
              </w:rPr>
              <w:t>王俊博</w:t>
            </w:r>
            <w:r>
              <w:t>",</w:t>
            </w:r>
          </w:p>
          <w:p>
            <w:r>
              <w:t xml:space="preserve">        "content": "</w:t>
            </w:r>
            <w:r>
              <w:rPr>
                <w:rFonts w:hint="eastAsia"/>
              </w:rPr>
              <w:t>啊实到时打我</w:t>
            </w:r>
            <w:r>
              <w:t>"</w:t>
            </w:r>
          </w:p>
          <w:p>
            <w:r>
              <w:t xml:space="preserve">    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点赞数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GoodNumber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点赞者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GoodPeople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[</w:t>
            </w:r>
            <w:r>
              <w:t>“id”:”asdasda”;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值为1时，代表 论坛</w:t>
            </w:r>
          </w:p>
          <w:p>
            <w:r>
              <w:rPr>
                <w:rFonts w:hint="eastAsia"/>
              </w:rPr>
              <w:t>值为2时，代表 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大评论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BComment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当Type值为1时，该字段有效</w:t>
            </w:r>
          </w:p>
          <w:p>
            <w:r>
              <w:rPr>
                <w:rFonts w:hint="eastAsia"/>
              </w:rPr>
              <w:t>该字段代表了，论坛中的大回复</w:t>
            </w:r>
          </w:p>
          <w:p>
            <w:r>
              <w:rPr>
                <w:rFonts w:hint="eastAsia"/>
              </w:rPr>
              <w:t>[</w:t>
            </w:r>
          </w:p>
          <w:p>
            <w:r>
              <w:rPr>
                <w:rFonts w:hint="eastAsia"/>
              </w:rPr>
              <w:t>“id”:</w:t>
            </w:r>
            <w:r>
              <w:t>”sadad”</w:t>
            </w:r>
          </w:p>
          <w:p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是否可以分享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fCanShare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Boolen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t>F</w:t>
            </w:r>
            <w:r>
              <w:rPr>
                <w:rFonts w:hint="eastAsia"/>
              </w:rPr>
              <w:t>alse不可分享、不显示分享按钮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分享内容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ShareId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Pointer（Banner）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轮播图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广告表</w:t>
            </w:r>
            <w:r>
              <w:rPr>
                <w:color w:val="FFFFFF"/>
              </w:rPr>
              <w:t>Banner</w:t>
            </w:r>
            <w:r>
              <w:rPr>
                <w:rFonts w:hint="eastAsia"/>
                <w:color w:val="FFFFFF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/>
        </w:tc>
        <w:tc>
          <w:tcPr>
            <w:tcW w:w="1330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图片路径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ImgUrl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图片</w:t>
            </w:r>
            <w:r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ImgId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Pointer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点击进入的内容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Title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扩展栏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Other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</w:p>
        </w:tc>
        <w:tc>
          <w:tcPr>
            <w:tcW w:w="1704" w:type="dxa"/>
            <w:gridSpan w:val="2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</w:p>
        </w:tc>
        <w:tc>
          <w:tcPr>
            <w:tcW w:w="1330" w:type="dxa"/>
            <w:gridSpan w:val="2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07" w:type="dxa"/>
            <w:gridSpan w:val="2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消息表</w:t>
            </w:r>
            <w:r>
              <w:rPr>
                <w:color w:val="FFFFFF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/>
        </w:tc>
        <w:tc>
          <w:tcPr>
            <w:tcW w:w="1330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是否被阅读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IfRead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Boolen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读过为</w:t>
            </w:r>
            <w:r>
              <w:t>true</w:t>
            </w:r>
          </w:p>
          <w:p>
            <w:r>
              <w:rPr>
                <w:rFonts w:hint="eastAsia"/>
              </w:rPr>
              <w:t>未读过未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t>1</w:t>
            </w:r>
            <w:r>
              <w:rPr>
                <w:rFonts w:hint="eastAsia"/>
              </w:rPr>
              <w:t>：论坛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Object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  <w:r>
              <w:t xml:space="preserve"> 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当</w:t>
            </w:r>
            <w:r>
              <w:t>type=1</w:t>
            </w:r>
            <w:r>
              <w:rPr>
                <w:rFonts w:hint="eastAsia"/>
              </w:rPr>
              <w:t>时</w:t>
            </w:r>
          </w:p>
          <w:p>
            <w:r>
              <w:t>{</w:t>
            </w:r>
          </w:p>
          <w:p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</w:t>
            </w:r>
            <w:r>
              <w:rPr>
                <w:rFonts w:hint="eastAsia"/>
              </w:rPr>
              <w:t>”论坛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,</w:t>
            </w:r>
          </w:p>
          <w:p>
            <w:r>
              <w:rPr>
                <w:rFonts w:hint="eastAsia"/>
              </w:rPr>
              <w:t>“</w:t>
            </w:r>
            <w:r>
              <w:t>title</w:t>
            </w:r>
            <w:r>
              <w:rPr>
                <w:rFonts w:hint="eastAsia"/>
              </w:rPr>
              <w:t>”</w:t>
            </w:r>
            <w:r>
              <w:t>:</w:t>
            </w:r>
            <w:r>
              <w:rPr>
                <w:rFonts w:hint="eastAsia"/>
              </w:rPr>
              <w:t>”论坛名称”</w:t>
            </w:r>
            <w:r>
              <w:t>,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/>
        </w:tc>
        <w:tc>
          <w:tcPr>
            <w:tcW w:w="1330" w:type="dxa"/>
            <w:gridSpan w:val="2"/>
            <w:shd w:val="clear" w:color="auto" w:fill="auto"/>
          </w:tcPr>
          <w:p/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/>
        </w:tc>
        <w:tc>
          <w:tcPr>
            <w:tcW w:w="1330" w:type="dxa"/>
            <w:gridSpan w:val="2"/>
            <w:shd w:val="clear" w:color="auto" w:fill="auto"/>
          </w:tcPr>
          <w:p/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举报表</w:t>
            </w:r>
            <w:r>
              <w:rPr>
                <w:color w:val="FFFFFF"/>
              </w:rPr>
              <w:t>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/>
        </w:tc>
        <w:tc>
          <w:tcPr>
            <w:tcW w:w="1330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举报人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User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Pointer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举报类型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色情低俗、政治敏感、违法、广告、病毒木马、其他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举报说明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举报论坛</w:t>
            </w:r>
            <w:r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t>ID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t>Pointer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/>
        </w:tc>
        <w:tc>
          <w:tcPr>
            <w:tcW w:w="1704" w:type="dxa"/>
            <w:gridSpan w:val="2"/>
            <w:shd w:val="clear" w:color="auto" w:fill="auto"/>
          </w:tcPr>
          <w:p/>
        </w:tc>
        <w:tc>
          <w:tcPr>
            <w:tcW w:w="1330" w:type="dxa"/>
            <w:gridSpan w:val="2"/>
            <w:shd w:val="clear" w:color="auto" w:fill="auto"/>
          </w:tcPr>
          <w:p/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8630" w:type="dxa"/>
            <w:gridSpan w:val="9"/>
            <w:shd w:val="clear" w:color="auto" w:fill="2E74B5"/>
          </w:tcPr>
          <w:p>
            <w:pPr>
              <w:jc w:val="left"/>
            </w:pPr>
            <w:r>
              <w:rPr>
                <w:rFonts w:hint="eastAsia"/>
                <w:color w:val="FFFFFF"/>
              </w:rPr>
              <w:t>校园通知表OrganSchool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99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71" w:type="dxa"/>
            <w:gridSpan w:val="2"/>
            <w:shd w:val="clear" w:color="auto" w:fill="DEEAF6"/>
          </w:tcPr>
          <w:p/>
        </w:tc>
        <w:tc>
          <w:tcPr>
            <w:tcW w:w="1722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75" w:type="dxa"/>
            <w:gridSpan w:val="2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63" w:type="dxa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99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发布机构</w:t>
            </w:r>
          </w:p>
        </w:tc>
        <w:tc>
          <w:tcPr>
            <w:tcW w:w="1771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Sch</w:t>
            </w:r>
            <w:r>
              <w:t>Pub</w:t>
            </w:r>
          </w:p>
        </w:tc>
        <w:tc>
          <w:tcPr>
            <w:tcW w:w="1722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99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文章题目</w:t>
            </w:r>
          </w:p>
        </w:tc>
        <w:tc>
          <w:tcPr>
            <w:tcW w:w="1771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SchTitle</w:t>
            </w:r>
          </w:p>
        </w:tc>
        <w:tc>
          <w:tcPr>
            <w:tcW w:w="1722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99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1771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SchTime</w:t>
            </w:r>
          </w:p>
        </w:tc>
        <w:tc>
          <w:tcPr>
            <w:tcW w:w="1722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99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外层展示图片</w:t>
            </w:r>
          </w:p>
        </w:tc>
        <w:tc>
          <w:tcPr>
            <w:tcW w:w="1771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SchPic</w:t>
            </w:r>
          </w:p>
        </w:tc>
        <w:tc>
          <w:tcPr>
            <w:tcW w:w="1722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File</w:t>
            </w:r>
          </w:p>
        </w:tc>
        <w:tc>
          <w:tcPr>
            <w:tcW w:w="1675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99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文章正文</w:t>
            </w:r>
          </w:p>
        </w:tc>
        <w:tc>
          <w:tcPr>
            <w:tcW w:w="1771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SchContent</w:t>
            </w:r>
          </w:p>
        </w:tc>
        <w:tc>
          <w:tcPr>
            <w:tcW w:w="1722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文章状态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NULL:默认审核通过</w:t>
            </w:r>
          </w:p>
          <w:p>
            <w:r>
              <w:t xml:space="preserve">0 </w:t>
            </w:r>
            <w:r>
              <w:rPr>
                <w:rFonts w:hint="eastAsia"/>
              </w:rPr>
              <w:t>审核失败</w:t>
            </w:r>
          </w:p>
          <w:p>
            <w:r>
              <w:rPr>
                <w:rFonts w:hint="eastAsia"/>
              </w:rPr>
              <w:t xml:space="preserve">1 </w:t>
            </w:r>
            <w:r>
              <w:t>等待审核</w:t>
            </w:r>
          </w:p>
          <w:p>
            <w:r>
              <w:rPr>
                <w:rFonts w:hint="eastAsia"/>
              </w:rPr>
              <w:t>2</w:t>
            </w:r>
            <w:r>
              <w:t xml:space="preserve"> 审核</w:t>
            </w:r>
            <w:r>
              <w:rPr>
                <w:rFonts w:hint="eastAsia"/>
              </w:rPr>
              <w:t>通过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尚未递交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文章审核失败的原因</w:t>
            </w:r>
          </w:p>
        </w:tc>
        <w:tc>
          <w:tcPr>
            <w:tcW w:w="17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StatusMsg</w:t>
            </w:r>
          </w:p>
        </w:tc>
        <w:tc>
          <w:tcPr>
            <w:tcW w:w="133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/>
        </w:tc>
        <w:tc>
          <w:tcPr>
            <w:tcW w:w="2166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99" w:type="dxa"/>
            <w:gridSpan w:val="2"/>
            <w:shd w:val="clear" w:color="auto" w:fill="FFFFFF"/>
          </w:tcPr>
          <w:p/>
        </w:tc>
        <w:tc>
          <w:tcPr>
            <w:tcW w:w="1771" w:type="dxa"/>
            <w:gridSpan w:val="2"/>
            <w:shd w:val="clear" w:color="auto" w:fill="FFFFFF"/>
          </w:tcPr>
          <w:p/>
        </w:tc>
        <w:tc>
          <w:tcPr>
            <w:tcW w:w="1722" w:type="dxa"/>
            <w:gridSpan w:val="2"/>
            <w:shd w:val="clear" w:color="auto" w:fill="FFFFFF"/>
          </w:tcPr>
          <w:p/>
        </w:tc>
        <w:tc>
          <w:tcPr>
            <w:tcW w:w="1675" w:type="dxa"/>
            <w:gridSpan w:val="2"/>
            <w:shd w:val="clear" w:color="auto" w:fill="FFFFFF"/>
          </w:tcPr>
          <w:p/>
        </w:tc>
        <w:tc>
          <w:tcPr>
            <w:tcW w:w="1763" w:type="dxa"/>
            <w:shd w:val="clear" w:color="auto" w:fill="FFFFFF"/>
          </w:tcPr>
          <w:p/>
        </w:tc>
      </w:tr>
    </w:tbl>
    <w:p/>
    <w:p/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704"/>
        <w:gridCol w:w="1330"/>
        <w:gridCol w:w="2007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5"/>
            <w:shd w:val="clear" w:color="auto" w:fill="2E74B5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活动信息表 Acitvities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DEEAF6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DEEAF6"/>
          </w:tcPr>
          <w:p/>
        </w:tc>
        <w:tc>
          <w:tcPr>
            <w:tcW w:w="1330" w:type="dxa"/>
            <w:shd w:val="clear" w:color="auto" w:fill="DEEAF6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  <w:shd w:val="clear" w:color="auto" w:fill="DEEAF6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66" w:type="dxa"/>
            <w:shd w:val="clear" w:color="auto" w:fill="DEEAF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活动名称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活动地点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place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活动时间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活动福利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W</w:t>
            </w:r>
            <w:r>
              <w:t>elfare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活动主办方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Organizer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  <w:shd w:val="clear" w:color="auto" w:fill="auto"/>
          </w:tcPr>
          <w:p>
            <w:r>
              <w:t>C</w:t>
            </w:r>
            <w:r>
              <w:rPr>
                <w:rFonts w:hint="eastAsia"/>
              </w:rPr>
              <w:t>ontactway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活动内容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detail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宣传图片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PicUrl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宣传图片</w:t>
            </w:r>
            <w:r>
              <w:t>id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Pic</w:t>
            </w:r>
            <w:r>
              <w:t>Id</w:t>
            </w:r>
          </w:p>
        </w:tc>
        <w:tc>
          <w:tcPr>
            <w:tcW w:w="1330" w:type="dxa"/>
            <w:shd w:val="clear" w:color="auto" w:fill="auto"/>
          </w:tcPr>
          <w:p>
            <w:r>
              <w:t>Pointer</w:t>
            </w:r>
            <w:r>
              <w:rPr>
                <w:rFonts w:hint="eastAsia"/>
              </w:rPr>
              <w:t>（</w:t>
            </w:r>
            <w:r>
              <w:t>file</w:t>
            </w:r>
            <w:r>
              <w:rPr>
                <w:rFonts w:hint="eastAsia"/>
              </w:rPr>
              <w:t>）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文章状态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0" w:type="dxa"/>
            <w:shd w:val="clear" w:color="auto" w:fill="auto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>
            <w:r>
              <w:t xml:space="preserve">0 </w:t>
            </w:r>
            <w:r>
              <w:rPr>
                <w:rFonts w:hint="eastAsia"/>
              </w:rPr>
              <w:t>不展示</w:t>
            </w:r>
          </w:p>
          <w:p>
            <w:r>
              <w:rPr>
                <w:rFonts w:hint="eastAsia"/>
              </w:rPr>
              <w:t>1</w:t>
            </w:r>
            <w:r>
              <w:t>审核</w:t>
            </w:r>
            <w:r>
              <w:rPr>
                <w:rFonts w:hint="eastAsia"/>
              </w:rPr>
              <w:t>通过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审核中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审核失败</w:t>
            </w:r>
          </w:p>
          <w:p>
            <w:r>
              <w:rPr>
                <w:rFonts w:hint="eastAsia"/>
              </w:rPr>
              <w:t>3 草稿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报名者</w:t>
            </w:r>
          </w:p>
        </w:tc>
        <w:tc>
          <w:tcPr>
            <w:tcW w:w="1704" w:type="dxa"/>
            <w:shd w:val="clear" w:color="auto" w:fill="auto"/>
          </w:tcPr>
          <w:p>
            <w:r>
              <w:t>A</w:t>
            </w:r>
            <w:r>
              <w:rPr>
                <w:rFonts w:hint="eastAsia"/>
              </w:rPr>
              <w:t>ttend</w:t>
            </w:r>
          </w:p>
        </w:tc>
        <w:tc>
          <w:tcPr>
            <w:tcW w:w="1330" w:type="dxa"/>
            <w:shd w:val="clear" w:color="auto" w:fill="auto"/>
          </w:tcPr>
          <w:p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shd w:val="clear" w:color="auto" w:fill="auto"/>
          </w:tcPr>
          <w:p>
            <w:r>
              <w:rPr>
                <w:rFonts w:hint="eastAsia"/>
              </w:rPr>
              <w:t>[</w:t>
            </w:r>
            <w:r>
              <w:t>{‘id’ : ‘13245yu’}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失败原因</w:t>
            </w:r>
          </w:p>
        </w:tc>
        <w:tc>
          <w:tcPr>
            <w:tcW w:w="1704" w:type="dxa"/>
            <w:shd w:val="clear" w:color="auto" w:fill="auto"/>
          </w:tcPr>
          <w:p>
            <w:r>
              <w:t>Fail</w:t>
            </w:r>
            <w:r>
              <w:rPr>
                <w:rFonts w:hint="eastAsia"/>
              </w:rPr>
              <w:t>Reason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  <w:p/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423" w:type="dxa"/>
            <w:shd w:val="clear" w:color="auto" w:fill="auto"/>
          </w:tcPr>
          <w:p>
            <w:r>
              <w:rPr>
                <w:rFonts w:hint="eastAsia"/>
              </w:rPr>
              <w:t>活动发起人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CreaterId</w:t>
            </w:r>
          </w:p>
        </w:tc>
        <w:tc>
          <w:tcPr>
            <w:tcW w:w="1330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/>
        </w:tc>
      </w:tr>
    </w:tbl>
    <w:p/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74"/>
    <w:rsid w:val="00002298"/>
    <w:rsid w:val="0001485C"/>
    <w:rsid w:val="00014B18"/>
    <w:rsid w:val="00016DC5"/>
    <w:rsid w:val="000458DE"/>
    <w:rsid w:val="0005181B"/>
    <w:rsid w:val="00063B9D"/>
    <w:rsid w:val="000649E1"/>
    <w:rsid w:val="00072119"/>
    <w:rsid w:val="00072387"/>
    <w:rsid w:val="000750A6"/>
    <w:rsid w:val="00076152"/>
    <w:rsid w:val="00097164"/>
    <w:rsid w:val="000A1FEB"/>
    <w:rsid w:val="000A7C28"/>
    <w:rsid w:val="000D1B83"/>
    <w:rsid w:val="000D2149"/>
    <w:rsid w:val="000E08CE"/>
    <w:rsid w:val="000E3948"/>
    <w:rsid w:val="000E532F"/>
    <w:rsid w:val="000E609A"/>
    <w:rsid w:val="000F51CD"/>
    <w:rsid w:val="00111FBA"/>
    <w:rsid w:val="0016482F"/>
    <w:rsid w:val="00182AB6"/>
    <w:rsid w:val="001B7AD9"/>
    <w:rsid w:val="001C5399"/>
    <w:rsid w:val="001E4469"/>
    <w:rsid w:val="00202D36"/>
    <w:rsid w:val="00207C9C"/>
    <w:rsid w:val="00213D05"/>
    <w:rsid w:val="00225BCF"/>
    <w:rsid w:val="00265800"/>
    <w:rsid w:val="002665C4"/>
    <w:rsid w:val="002703AB"/>
    <w:rsid w:val="00286832"/>
    <w:rsid w:val="002910A2"/>
    <w:rsid w:val="002A6FF6"/>
    <w:rsid w:val="002B6290"/>
    <w:rsid w:val="002C5337"/>
    <w:rsid w:val="002C649A"/>
    <w:rsid w:val="00306634"/>
    <w:rsid w:val="00316230"/>
    <w:rsid w:val="00330967"/>
    <w:rsid w:val="0033108D"/>
    <w:rsid w:val="00332359"/>
    <w:rsid w:val="00342308"/>
    <w:rsid w:val="0035741E"/>
    <w:rsid w:val="003858D5"/>
    <w:rsid w:val="003A32F6"/>
    <w:rsid w:val="003B4418"/>
    <w:rsid w:val="003B5660"/>
    <w:rsid w:val="003F16F4"/>
    <w:rsid w:val="004008BE"/>
    <w:rsid w:val="00414BE7"/>
    <w:rsid w:val="00420373"/>
    <w:rsid w:val="00424F7E"/>
    <w:rsid w:val="00437753"/>
    <w:rsid w:val="00441E5F"/>
    <w:rsid w:val="004471FC"/>
    <w:rsid w:val="00447820"/>
    <w:rsid w:val="00457019"/>
    <w:rsid w:val="00487971"/>
    <w:rsid w:val="004F03FB"/>
    <w:rsid w:val="005055BA"/>
    <w:rsid w:val="00510442"/>
    <w:rsid w:val="0054740B"/>
    <w:rsid w:val="005544F0"/>
    <w:rsid w:val="00554546"/>
    <w:rsid w:val="00565C06"/>
    <w:rsid w:val="00573D74"/>
    <w:rsid w:val="0058713B"/>
    <w:rsid w:val="005A3017"/>
    <w:rsid w:val="005A443B"/>
    <w:rsid w:val="005A6037"/>
    <w:rsid w:val="005C086E"/>
    <w:rsid w:val="005D350C"/>
    <w:rsid w:val="005F0CF8"/>
    <w:rsid w:val="0060321D"/>
    <w:rsid w:val="00607392"/>
    <w:rsid w:val="00623B70"/>
    <w:rsid w:val="00623B98"/>
    <w:rsid w:val="006274E2"/>
    <w:rsid w:val="00637503"/>
    <w:rsid w:val="00656B4E"/>
    <w:rsid w:val="00664542"/>
    <w:rsid w:val="00667AC5"/>
    <w:rsid w:val="00681DF1"/>
    <w:rsid w:val="00687C40"/>
    <w:rsid w:val="00695F4F"/>
    <w:rsid w:val="006A2D69"/>
    <w:rsid w:val="006C15D9"/>
    <w:rsid w:val="006D1B01"/>
    <w:rsid w:val="006D1EE6"/>
    <w:rsid w:val="006E1B5E"/>
    <w:rsid w:val="00703341"/>
    <w:rsid w:val="00732CBD"/>
    <w:rsid w:val="00741E94"/>
    <w:rsid w:val="00742C4B"/>
    <w:rsid w:val="007630E5"/>
    <w:rsid w:val="007A1869"/>
    <w:rsid w:val="007C2AF2"/>
    <w:rsid w:val="007C632F"/>
    <w:rsid w:val="007E3E25"/>
    <w:rsid w:val="007E7A76"/>
    <w:rsid w:val="007F3503"/>
    <w:rsid w:val="0080163A"/>
    <w:rsid w:val="008142D1"/>
    <w:rsid w:val="008217EA"/>
    <w:rsid w:val="008242C9"/>
    <w:rsid w:val="008246B5"/>
    <w:rsid w:val="00880B19"/>
    <w:rsid w:val="00892C6F"/>
    <w:rsid w:val="008A430F"/>
    <w:rsid w:val="009159FE"/>
    <w:rsid w:val="00915B05"/>
    <w:rsid w:val="00926F02"/>
    <w:rsid w:val="00947F23"/>
    <w:rsid w:val="0096172C"/>
    <w:rsid w:val="00963865"/>
    <w:rsid w:val="009672AD"/>
    <w:rsid w:val="009B1618"/>
    <w:rsid w:val="009B756D"/>
    <w:rsid w:val="009C0D6C"/>
    <w:rsid w:val="009C30CA"/>
    <w:rsid w:val="009C38C2"/>
    <w:rsid w:val="009C3E98"/>
    <w:rsid w:val="009D725A"/>
    <w:rsid w:val="00A17264"/>
    <w:rsid w:val="00A17C6D"/>
    <w:rsid w:val="00A216FD"/>
    <w:rsid w:val="00A43C6A"/>
    <w:rsid w:val="00A51057"/>
    <w:rsid w:val="00A55AC2"/>
    <w:rsid w:val="00A57AD3"/>
    <w:rsid w:val="00A60157"/>
    <w:rsid w:val="00A76AC9"/>
    <w:rsid w:val="00AA4BEC"/>
    <w:rsid w:val="00AC131F"/>
    <w:rsid w:val="00AD3252"/>
    <w:rsid w:val="00B073B3"/>
    <w:rsid w:val="00B108BE"/>
    <w:rsid w:val="00B2196E"/>
    <w:rsid w:val="00B22B0F"/>
    <w:rsid w:val="00B476DA"/>
    <w:rsid w:val="00B63CEF"/>
    <w:rsid w:val="00B728BC"/>
    <w:rsid w:val="00B84A9E"/>
    <w:rsid w:val="00BC3A01"/>
    <w:rsid w:val="00BC490E"/>
    <w:rsid w:val="00BD0EEE"/>
    <w:rsid w:val="00BE1C2B"/>
    <w:rsid w:val="00C03474"/>
    <w:rsid w:val="00C1138A"/>
    <w:rsid w:val="00C204FA"/>
    <w:rsid w:val="00C27874"/>
    <w:rsid w:val="00C45208"/>
    <w:rsid w:val="00C46337"/>
    <w:rsid w:val="00C47BFF"/>
    <w:rsid w:val="00C74073"/>
    <w:rsid w:val="00C84590"/>
    <w:rsid w:val="00C9108E"/>
    <w:rsid w:val="00CB113E"/>
    <w:rsid w:val="00CB23AC"/>
    <w:rsid w:val="00CC1788"/>
    <w:rsid w:val="00CC3BE3"/>
    <w:rsid w:val="00CC76AE"/>
    <w:rsid w:val="00CD0BDD"/>
    <w:rsid w:val="00CD60B1"/>
    <w:rsid w:val="00CF3590"/>
    <w:rsid w:val="00D13660"/>
    <w:rsid w:val="00D27C25"/>
    <w:rsid w:val="00D5728F"/>
    <w:rsid w:val="00D61BE3"/>
    <w:rsid w:val="00D7643E"/>
    <w:rsid w:val="00D84444"/>
    <w:rsid w:val="00D87BD8"/>
    <w:rsid w:val="00D91FE2"/>
    <w:rsid w:val="00D94014"/>
    <w:rsid w:val="00DA5694"/>
    <w:rsid w:val="00DA6499"/>
    <w:rsid w:val="00DC4E98"/>
    <w:rsid w:val="00E15224"/>
    <w:rsid w:val="00E25C20"/>
    <w:rsid w:val="00E32EDC"/>
    <w:rsid w:val="00E556EF"/>
    <w:rsid w:val="00E77605"/>
    <w:rsid w:val="00EB4008"/>
    <w:rsid w:val="00EB6C3F"/>
    <w:rsid w:val="00ED2A8A"/>
    <w:rsid w:val="00EE3611"/>
    <w:rsid w:val="00F013F3"/>
    <w:rsid w:val="00F05D8B"/>
    <w:rsid w:val="00F228E0"/>
    <w:rsid w:val="00F22A48"/>
    <w:rsid w:val="00F23E1D"/>
    <w:rsid w:val="00F24908"/>
    <w:rsid w:val="00F24B3F"/>
    <w:rsid w:val="00F43273"/>
    <w:rsid w:val="00F5751C"/>
    <w:rsid w:val="00FA6710"/>
    <w:rsid w:val="00FC058A"/>
    <w:rsid w:val="00FC6645"/>
    <w:rsid w:val="00FE3248"/>
    <w:rsid w:val="00FE34F1"/>
    <w:rsid w:val="00FE3564"/>
    <w:rsid w:val="00FF276F"/>
    <w:rsid w:val="00FF30AC"/>
    <w:rsid w:val="250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hei\Desktop\&#25968;&#25454;&#24211;0.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24CDB-9FF4-4722-85B2-7B25443ABF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数据库0.8.dot</Template>
  <Pages>5</Pages>
  <Words>541</Words>
  <Characters>3084</Characters>
  <Lines>25</Lines>
  <Paragraphs>7</Paragraphs>
  <TotalTime>0</TotalTime>
  <ScaleCrop>false</ScaleCrop>
  <LinksUpToDate>false</LinksUpToDate>
  <CharactersWithSpaces>3618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2017-08-12T07:20:00Z</dcterms:created>
  <dc:creator>xiaohei</dc:creator>
  <cp:lastModifiedBy>HuHu_plus_ice</cp:lastModifiedBy>
  <dcterms:modified xsi:type="dcterms:W3CDTF">2017-11-27T15:32:34Z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